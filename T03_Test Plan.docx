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56" w:rsidRDefault="001B18EA" w:rsidP="001B18EA">
      <w:pPr>
        <w:jc w:val="center"/>
        <w:rPr>
          <w:b/>
        </w:rPr>
      </w:pPr>
      <w:r w:rsidRPr="008963F1">
        <w:rPr>
          <w:b/>
        </w:rPr>
        <w:t>Test Plan</w:t>
      </w:r>
    </w:p>
    <w:p w:rsidR="002466C1" w:rsidRPr="002466C1" w:rsidRDefault="002466C1" w:rsidP="002466C1">
      <w:r w:rsidRPr="002466C1">
        <w:t>System Tests:</w:t>
      </w:r>
    </w:p>
    <w:p w:rsidR="001B18EA" w:rsidRDefault="001B18EA" w:rsidP="001B18EA">
      <w:pPr>
        <w:pStyle w:val="ListParagraph"/>
        <w:numPr>
          <w:ilvl w:val="0"/>
          <w:numId w:val="1"/>
        </w:numPr>
      </w:pPr>
      <w:r>
        <w:t>Software:</w:t>
      </w:r>
    </w:p>
    <w:p w:rsidR="001B18EA" w:rsidRDefault="00854CF7" w:rsidP="001B18EA">
      <w:pPr>
        <w:pStyle w:val="ListParagraph"/>
        <w:numPr>
          <w:ilvl w:val="1"/>
          <w:numId w:val="1"/>
        </w:numPr>
      </w:pPr>
      <w:r>
        <w:t>Test Input data. Send test data equivalent to the sensor data. Conf</w:t>
      </w:r>
      <w:r w:rsidR="00D27C0F">
        <w:t>irm that data was received and compare with test input data</w:t>
      </w:r>
      <w:r>
        <w:t>.</w:t>
      </w:r>
    </w:p>
    <w:p w:rsidR="001B18EA" w:rsidRDefault="001B18EA" w:rsidP="001B18EA">
      <w:pPr>
        <w:pStyle w:val="ListParagraph"/>
        <w:numPr>
          <w:ilvl w:val="1"/>
          <w:numId w:val="1"/>
        </w:numPr>
      </w:pPr>
      <w:r>
        <w:t>Test senso</w:t>
      </w:r>
      <w:r w:rsidR="00D27C0F">
        <w:t>r input data conversion. Send input test data. Allow conversion to pulse width modulation values.</w:t>
      </w:r>
      <w:bookmarkStart w:id="0" w:name="_GoBack"/>
      <w:r w:rsidR="00D27C0F">
        <w:t xml:space="preserve"> </w:t>
      </w:r>
      <w:bookmarkEnd w:id="0"/>
      <w:r w:rsidR="00D27C0F">
        <w:t>Compare with expected pulse width modulation values.</w:t>
      </w:r>
    </w:p>
    <w:p w:rsidR="00D27C0F" w:rsidRDefault="00D27C0F" w:rsidP="001B18EA">
      <w:pPr>
        <w:pStyle w:val="ListParagraph"/>
        <w:numPr>
          <w:ilvl w:val="1"/>
          <w:numId w:val="1"/>
        </w:numPr>
      </w:pPr>
      <w:r>
        <w:t xml:space="preserve">Test output data. Send output data. Was output data sent and was that data equivalent to the data </w:t>
      </w:r>
      <w:proofErr w:type="gramStart"/>
      <w:r>
        <w:t>given.</w:t>
      </w:r>
      <w:proofErr w:type="gramEnd"/>
    </w:p>
    <w:p w:rsidR="00D27C0F" w:rsidRDefault="00D27C0F" w:rsidP="00D27C0F">
      <w:pPr>
        <w:pStyle w:val="ListParagraph"/>
        <w:numPr>
          <w:ilvl w:val="0"/>
          <w:numId w:val="1"/>
        </w:numPr>
      </w:pPr>
      <w:r>
        <w:t>Hardware:</w:t>
      </w:r>
    </w:p>
    <w:p w:rsidR="00D27C0F" w:rsidRDefault="00D27C0F" w:rsidP="00D27C0F">
      <w:pPr>
        <w:pStyle w:val="ListParagraph"/>
        <w:numPr>
          <w:ilvl w:val="1"/>
          <w:numId w:val="1"/>
        </w:numPr>
      </w:pPr>
      <w:r>
        <w:t>Test 12V wall wart to ensure the 12V DC is the proper output.</w:t>
      </w:r>
    </w:p>
    <w:p w:rsidR="00D27C0F" w:rsidRDefault="00D27C0F" w:rsidP="00D27C0F">
      <w:pPr>
        <w:pStyle w:val="ListParagraph"/>
        <w:numPr>
          <w:ilvl w:val="1"/>
          <w:numId w:val="1"/>
        </w:numPr>
      </w:pPr>
      <w:r>
        <w:t>Test voltage regulator from 12V DC to 5V DC with oscilloscope.</w:t>
      </w:r>
    </w:p>
    <w:p w:rsidR="00D27C0F" w:rsidRDefault="00D27C0F" w:rsidP="00D27C0F">
      <w:pPr>
        <w:pStyle w:val="ListParagraph"/>
        <w:numPr>
          <w:ilvl w:val="1"/>
          <w:numId w:val="1"/>
        </w:numPr>
      </w:pPr>
      <w:r>
        <w:t>Test ultrasonic range module input and output signals using function generator and oscilloscope.</w:t>
      </w:r>
    </w:p>
    <w:p w:rsidR="00D27C0F" w:rsidRDefault="00D27C0F" w:rsidP="00D27C0F">
      <w:pPr>
        <w:pStyle w:val="ListParagraph"/>
        <w:numPr>
          <w:ilvl w:val="1"/>
          <w:numId w:val="1"/>
        </w:numPr>
      </w:pPr>
      <w:r>
        <w:t>Test processor inputs and outputs using oscilloscope and function generator.</w:t>
      </w:r>
    </w:p>
    <w:p w:rsidR="00D27C0F" w:rsidRDefault="00D27C0F" w:rsidP="00D27C0F">
      <w:pPr>
        <w:pStyle w:val="ListParagraph"/>
        <w:numPr>
          <w:ilvl w:val="1"/>
          <w:numId w:val="1"/>
        </w:numPr>
      </w:pPr>
      <w:r>
        <w:t xml:space="preserve"> Test Led </w:t>
      </w:r>
      <w:r w:rsidR="00A262E4">
        <w:t xml:space="preserve">array range of </w:t>
      </w:r>
      <w:r w:rsidR="00376F37">
        <w:t>illumination using power supply.</w:t>
      </w:r>
    </w:p>
    <w:p w:rsidR="008963F1" w:rsidRDefault="008963F1" w:rsidP="008963F1">
      <w:pPr>
        <w:jc w:val="center"/>
        <w:rPr>
          <w:b/>
        </w:rPr>
      </w:pPr>
      <w:r w:rsidRPr="008963F1">
        <w:rPr>
          <w:b/>
        </w:rPr>
        <w:t>Detailed Test Case Descriptions</w:t>
      </w:r>
    </w:p>
    <w:p w:rsidR="008963F1" w:rsidRDefault="008963F1" w:rsidP="008963F1">
      <w:pPr>
        <w:jc w:val="center"/>
        <w:rPr>
          <w:b/>
        </w:rPr>
      </w:pPr>
      <w:r w:rsidRPr="008963F1">
        <w:drawing>
          <wp:inline distT="0" distB="0" distL="0" distR="0">
            <wp:extent cx="5943600" cy="36953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F1" w:rsidRDefault="008963F1" w:rsidP="008963F1">
      <w:pPr>
        <w:jc w:val="center"/>
        <w:rPr>
          <w:b/>
        </w:rPr>
      </w:pPr>
      <w:r w:rsidRPr="008963F1">
        <w:lastRenderedPageBreak/>
        <w:drawing>
          <wp:inline distT="0" distB="0" distL="0" distR="0">
            <wp:extent cx="5943600" cy="30070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F1" w:rsidRDefault="008963F1" w:rsidP="008963F1">
      <w:pPr>
        <w:jc w:val="center"/>
        <w:rPr>
          <w:b/>
        </w:rPr>
      </w:pPr>
    </w:p>
    <w:p w:rsidR="008963F1" w:rsidRDefault="008963F1" w:rsidP="008963F1">
      <w:pPr>
        <w:jc w:val="center"/>
        <w:rPr>
          <w:b/>
        </w:rPr>
      </w:pPr>
    </w:p>
    <w:p w:rsidR="008963F1" w:rsidRDefault="008963F1" w:rsidP="008963F1">
      <w:pPr>
        <w:jc w:val="center"/>
        <w:rPr>
          <w:b/>
        </w:rPr>
      </w:pPr>
      <w:r w:rsidRPr="008963F1">
        <w:drawing>
          <wp:inline distT="0" distB="0" distL="0" distR="0">
            <wp:extent cx="5943600" cy="26963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F1" w:rsidRPr="008963F1" w:rsidRDefault="008963F1" w:rsidP="008963F1">
      <w:pPr>
        <w:jc w:val="center"/>
        <w:rPr>
          <w:b/>
        </w:rPr>
      </w:pPr>
      <w:r w:rsidRPr="008963F1">
        <w:lastRenderedPageBreak/>
        <w:drawing>
          <wp:inline distT="0" distB="0" distL="0" distR="0">
            <wp:extent cx="5943600" cy="35157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3F1" w:rsidRPr="0089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7114"/>
    <w:multiLevelType w:val="hybridMultilevel"/>
    <w:tmpl w:val="C980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EA"/>
    <w:rsid w:val="001B18EA"/>
    <w:rsid w:val="002466C1"/>
    <w:rsid w:val="00376F37"/>
    <w:rsid w:val="00854CF7"/>
    <w:rsid w:val="008963F1"/>
    <w:rsid w:val="00961156"/>
    <w:rsid w:val="00A262E4"/>
    <w:rsid w:val="00D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F3609-E094-481D-9AE1-96DD249E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2D698946</Template>
  <TotalTime>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Kekahuna</dc:creator>
  <cp:keywords/>
  <dc:description/>
  <cp:lastModifiedBy>Damien Kekahuna</cp:lastModifiedBy>
  <cp:revision>3</cp:revision>
  <dcterms:created xsi:type="dcterms:W3CDTF">2015-11-23T20:55:00Z</dcterms:created>
  <dcterms:modified xsi:type="dcterms:W3CDTF">2015-11-23T20:57:00Z</dcterms:modified>
</cp:coreProperties>
</file>